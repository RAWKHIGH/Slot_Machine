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3E1D56" w:rsidRDefault="005738A4" w:rsidP="00C52A7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sz w:val="32"/>
                        <w:szCs w:val="32"/>
                      </w:rPr>
                      <w:t>RAWKHIGH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F6F93" w:rsidP="000F6F9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My Slot Machine</w:t>
                    </w:r>
                    <w:r w:rsidR="005738A4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Breakdown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223F1D" w:rsidP="000F6F9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F6F93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My Slot Machine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738A4">
                  <w:rPr>
                    <w:sz w:val="24"/>
                    <w:szCs w:val="24"/>
                  </w:rPr>
                  <w:t>1</w:t>
                </w:r>
                <w:r w:rsidR="00C52A73">
                  <w:rPr>
                    <w:sz w:val="24"/>
                    <w:szCs w:val="24"/>
                  </w:rPr>
                  <w:t>.</w:t>
                </w:r>
                <w:r w:rsidR="00944731">
                  <w:rPr>
                    <w:sz w:val="24"/>
                    <w:szCs w:val="24"/>
                  </w:rPr>
                  <w:t>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C52A73">
                  <w:t>RAWKHIGH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5738A4" w:rsidP="00C52A7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Stephen McArthur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101E71" wp14:editId="436CC2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5738A4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5DE36F2D" wp14:editId="792D04BC">
                                      <wp:extent cx="2167255" cy="1011386"/>
                                      <wp:effectExtent l="0" t="0" r="4445" b="0"/>
                                      <wp:docPr id="2" name="Picture 2" descr="I:\Personal\High School\Business\Eargasm musiC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:\Personal\High School\Business\Eargasm musiC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10113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5738A4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0D8C9C08" wp14:editId="664A8C9D">
                                <wp:extent cx="2167255" cy="1011386"/>
                                <wp:effectExtent l="0" t="0" r="4445" b="0"/>
                                <wp:docPr id="2" name="Picture 2" descr="I:\Personal\High School\Business\Eargasm musiC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:\Personal\High School\Business\Eargasm musiC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10113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0F6F93" w:rsidRPr="003E1D56" w:rsidRDefault="000F6F93" w:rsidP="000F6F93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7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683926" w:rsidP="00683926">
      <w:pPr>
        <w:jc w:val="center"/>
        <w:rPr>
          <w:sz w:val="24"/>
          <w:szCs w:val="24"/>
        </w:rPr>
      </w:pPr>
      <w:hyperlink w:anchor="VersionHistory" w:history="1">
        <w:r w:rsidRPr="00683926">
          <w:rPr>
            <w:rStyle w:val="Hyperlink"/>
            <w:sz w:val="24"/>
            <w:szCs w:val="24"/>
          </w:rPr>
          <w:t>Version Histo</w:t>
        </w:r>
        <w:r w:rsidRPr="00683926">
          <w:rPr>
            <w:rStyle w:val="Hyperlink"/>
            <w:sz w:val="24"/>
            <w:szCs w:val="24"/>
          </w:rPr>
          <w:t>r</w:t>
        </w:r>
        <w:r w:rsidRPr="00683926">
          <w:rPr>
            <w:rStyle w:val="Hyperlink"/>
            <w:sz w:val="24"/>
            <w:szCs w:val="24"/>
          </w:rPr>
          <w:t>y</w:t>
        </w:r>
      </w:hyperlink>
    </w:p>
    <w:p w:rsidR="00683926" w:rsidRDefault="00683926" w:rsidP="00683926">
      <w:pPr>
        <w:jc w:val="center"/>
        <w:rPr>
          <w:sz w:val="24"/>
          <w:szCs w:val="24"/>
        </w:rPr>
      </w:pPr>
      <w:hyperlink w:anchor="GameOverview" w:history="1">
        <w:r w:rsidRPr="00683926">
          <w:rPr>
            <w:rStyle w:val="Hyperlink"/>
            <w:sz w:val="24"/>
            <w:szCs w:val="24"/>
          </w:rPr>
          <w:t>Game Over</w:t>
        </w:r>
        <w:r w:rsidRPr="00683926">
          <w:rPr>
            <w:rStyle w:val="Hyperlink"/>
            <w:sz w:val="24"/>
            <w:szCs w:val="24"/>
          </w:rPr>
          <w:t>v</w:t>
        </w:r>
        <w:r w:rsidRPr="00683926">
          <w:rPr>
            <w:rStyle w:val="Hyperlink"/>
            <w:sz w:val="24"/>
            <w:szCs w:val="24"/>
          </w:rPr>
          <w:t>iew</w:t>
        </w:r>
      </w:hyperlink>
    </w:p>
    <w:p w:rsidR="00683926" w:rsidRDefault="00683926" w:rsidP="00683926">
      <w:pPr>
        <w:jc w:val="center"/>
        <w:rPr>
          <w:sz w:val="24"/>
          <w:szCs w:val="24"/>
        </w:rPr>
      </w:pPr>
      <w:hyperlink w:anchor="GamePlayMechanics" w:history="1">
        <w:r w:rsidRPr="00683926">
          <w:rPr>
            <w:rStyle w:val="Hyperlink"/>
            <w:sz w:val="24"/>
            <w:szCs w:val="24"/>
          </w:rPr>
          <w:t>Game Play Mechanics</w:t>
        </w:r>
      </w:hyperlink>
    </w:p>
    <w:p w:rsidR="00266D37" w:rsidRDefault="00266D37" w:rsidP="00683926">
      <w:pPr>
        <w:jc w:val="center"/>
        <w:rPr>
          <w:sz w:val="24"/>
          <w:szCs w:val="24"/>
        </w:rPr>
      </w:pPr>
      <w:hyperlink w:anchor="Camera" w:history="1">
        <w:r w:rsidRPr="00266D37">
          <w:rPr>
            <w:rStyle w:val="Hyperlink"/>
            <w:sz w:val="24"/>
            <w:szCs w:val="24"/>
          </w:rPr>
          <w:t>Camera</w:t>
        </w:r>
      </w:hyperlink>
    </w:p>
    <w:p w:rsidR="00266D37" w:rsidRDefault="00EE0964" w:rsidP="00266D37">
      <w:pPr>
        <w:jc w:val="center"/>
        <w:rPr>
          <w:sz w:val="24"/>
          <w:szCs w:val="24"/>
        </w:rPr>
      </w:pPr>
      <w:hyperlink w:anchor="Controls" w:history="1">
        <w:r w:rsidRPr="00EE0964">
          <w:rPr>
            <w:rStyle w:val="Hyperlink"/>
            <w:sz w:val="24"/>
            <w:szCs w:val="24"/>
          </w:rPr>
          <w:t>Controls</w:t>
        </w:r>
      </w:hyperlink>
    </w:p>
    <w:p w:rsidR="00EE0964" w:rsidRDefault="00EE0964" w:rsidP="00683926">
      <w:pPr>
        <w:jc w:val="center"/>
        <w:rPr>
          <w:b/>
          <w:sz w:val="24"/>
          <w:szCs w:val="24"/>
        </w:rPr>
      </w:pPr>
      <w:hyperlink w:anchor="InterfaceSketch" w:history="1">
        <w:r w:rsidRPr="00EE0964">
          <w:rPr>
            <w:rStyle w:val="Hyperlink"/>
            <w:b/>
            <w:sz w:val="24"/>
            <w:szCs w:val="24"/>
          </w:rPr>
          <w:t>Interface Sketch</w:t>
        </w:r>
      </w:hyperlink>
    </w:p>
    <w:p w:rsidR="00266D37" w:rsidRPr="009A4D42" w:rsidRDefault="000F2F68" w:rsidP="00683926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"Scoring"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0F2F68">
        <w:rPr>
          <w:rStyle w:val="Hyperlink"/>
          <w:sz w:val="24"/>
          <w:szCs w:val="24"/>
        </w:rPr>
        <w:t>Scoring</w:t>
      </w:r>
      <w:r>
        <w:rPr>
          <w:sz w:val="24"/>
          <w:szCs w:val="24"/>
        </w:rPr>
        <w:fldChar w:fldCharType="end"/>
      </w:r>
      <w:bookmarkStart w:id="0" w:name="_GoBack"/>
      <w:bookmarkEnd w:id="0"/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C06B21" w:rsidRDefault="009A4D42" w:rsidP="009A4D42">
      <w:pPr>
        <w:jc w:val="center"/>
        <w:rPr>
          <w:b/>
          <w:sz w:val="24"/>
          <w:szCs w:val="24"/>
          <w:u w:val="single"/>
        </w:rPr>
      </w:pPr>
      <w:bookmarkStart w:id="1" w:name="VersionHistory"/>
      <w:r>
        <w:rPr>
          <w:b/>
          <w:sz w:val="24"/>
          <w:szCs w:val="24"/>
          <w:u w:val="single"/>
        </w:rPr>
        <w:lastRenderedPageBreak/>
        <w:t>Version History</w:t>
      </w:r>
    </w:p>
    <w:bookmarkEnd w:id="1"/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V0.1 – </w:t>
      </w:r>
      <w:r w:rsidR="005116D6">
        <w:rPr>
          <w:sz w:val="24"/>
          <w:szCs w:val="24"/>
        </w:rPr>
        <w:t>Original idea of drawing the game board.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V0.2 – </w:t>
      </w:r>
      <w:r w:rsidR="005116D6">
        <w:rPr>
          <w:sz w:val="24"/>
          <w:szCs w:val="24"/>
        </w:rPr>
        <w:t>Scrapped original idea. Started with template, got background image on screen and got it to register mouse click.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V0.3 – </w:t>
      </w:r>
      <w:r w:rsidR="005116D6">
        <w:rPr>
          <w:sz w:val="24"/>
          <w:szCs w:val="24"/>
        </w:rPr>
        <w:t>Added exit button image and button if statement.</w:t>
      </w:r>
    </w:p>
    <w:p w:rsidR="005738A4" w:rsidRDefault="005738A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V0.4 – </w:t>
      </w:r>
      <w:r w:rsidR="00CE299C">
        <w:rPr>
          <w:sz w:val="24"/>
          <w:szCs w:val="24"/>
        </w:rPr>
        <w:t>Added reset and spin button image and button code.</w:t>
      </w:r>
    </w:p>
    <w:p w:rsidR="005738A4" w:rsidRDefault="00EE096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>V</w:t>
      </w:r>
      <w:r w:rsidR="005738A4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5738A4">
        <w:rPr>
          <w:sz w:val="24"/>
          <w:szCs w:val="24"/>
        </w:rPr>
        <w:t xml:space="preserve">5 – </w:t>
      </w:r>
      <w:r w:rsidR="00CE299C">
        <w:rPr>
          <w:sz w:val="24"/>
          <w:szCs w:val="24"/>
        </w:rPr>
        <w:t xml:space="preserve">Added bet 50 and bet 100 buttons. </w:t>
      </w:r>
      <w:proofErr w:type="gramStart"/>
      <w:r w:rsidR="00CE299C">
        <w:rPr>
          <w:sz w:val="24"/>
          <w:szCs w:val="24"/>
        </w:rPr>
        <w:t>Added text.</w:t>
      </w:r>
      <w:proofErr w:type="gramEnd"/>
    </w:p>
    <w:p w:rsidR="00EE0964" w:rsidRDefault="00EE096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V0.6 – </w:t>
      </w:r>
      <w:r w:rsidR="00CE299C">
        <w:rPr>
          <w:sz w:val="24"/>
          <w:szCs w:val="24"/>
        </w:rPr>
        <w:t>Don’t know what I did here. Added function to some buttons.</w:t>
      </w:r>
    </w:p>
    <w:p w:rsidR="00EE0964" w:rsidRDefault="00EE0964" w:rsidP="005738A4">
      <w:pPr>
        <w:ind w:left="1440"/>
        <w:rPr>
          <w:sz w:val="24"/>
          <w:szCs w:val="24"/>
        </w:rPr>
      </w:pPr>
      <w:r>
        <w:rPr>
          <w:sz w:val="24"/>
          <w:szCs w:val="24"/>
        </w:rPr>
        <w:t>V0.7 –</w:t>
      </w:r>
      <w:r w:rsidR="000F2F68">
        <w:rPr>
          <w:sz w:val="24"/>
          <w:szCs w:val="24"/>
        </w:rPr>
        <w:t xml:space="preserve"> Added initial spin function.</w:t>
      </w:r>
    </w:p>
    <w:p w:rsidR="008C6B2D" w:rsidRDefault="00EE0964" w:rsidP="00EE0964">
      <w:pPr>
        <w:ind w:left="1440"/>
        <w:rPr>
          <w:sz w:val="24"/>
          <w:szCs w:val="24"/>
        </w:rPr>
      </w:pPr>
      <w:r>
        <w:rPr>
          <w:sz w:val="24"/>
          <w:szCs w:val="24"/>
        </w:rPr>
        <w:t>V0.8 –</w:t>
      </w:r>
      <w:r w:rsidR="000F2F68">
        <w:rPr>
          <w:sz w:val="24"/>
          <w:szCs w:val="24"/>
        </w:rPr>
        <w:t xml:space="preserve"> Finished spin function.</w:t>
      </w:r>
      <w:r w:rsidR="009A4D42"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" w:name="GameOverview"/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bookmarkEnd w:id="2"/>
    <w:p w:rsidR="005738A4" w:rsidRPr="005738A4" w:rsidRDefault="005738A4" w:rsidP="005738A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Your father was killed by one of the kings’ guard and you find yourself on an adventure to find your fathers killer.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3" w:name="GamePlayMechanics"/>
      <w:r w:rsidRPr="008C6B2D">
        <w:rPr>
          <w:b/>
          <w:sz w:val="24"/>
          <w:szCs w:val="24"/>
        </w:rPr>
        <w:t>Game Play Mechanics</w:t>
      </w:r>
    </w:p>
    <w:bookmarkEnd w:id="3"/>
    <w:p w:rsidR="00686D09" w:rsidRPr="00BF4089" w:rsidRDefault="005738A4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Text based game, where you go East, West or South to find your way to the end.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bookmarkStart w:id="4" w:name="Camera"/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bookmarkEnd w:id="4"/>
    <w:p w:rsidR="009F6693" w:rsidRPr="00BF4089" w:rsidRDefault="00266D37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Frontal View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5" w:name="Controls"/>
      <w:r w:rsidRPr="008C6B2D">
        <w:rPr>
          <w:b/>
          <w:sz w:val="24"/>
          <w:szCs w:val="24"/>
        </w:rPr>
        <w:t>Controls</w:t>
      </w:r>
    </w:p>
    <w:bookmarkEnd w:id="5"/>
    <w:p w:rsidR="00BF4089" w:rsidRDefault="00EE096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Mouse Click</w:t>
      </w:r>
    </w:p>
    <w:p w:rsidR="00EE0964" w:rsidRPr="00BF4089" w:rsidRDefault="00EE0964" w:rsidP="00BF4089">
      <w:pPr>
        <w:pStyle w:val="ListParagraph"/>
        <w:rPr>
          <w:i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686D09" w:rsidRDefault="005738A4" w:rsidP="00EE096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Saving</w:t>
      </w:r>
    </w:p>
    <w:p w:rsidR="00EE0964" w:rsidRPr="00EE0964" w:rsidRDefault="00EE0964" w:rsidP="00EE0964">
      <w:pPr>
        <w:pStyle w:val="ListParagraph"/>
        <w:rPr>
          <w:i/>
          <w:sz w:val="24"/>
          <w:szCs w:val="24"/>
        </w:rPr>
      </w:pPr>
    </w:p>
    <w:p w:rsidR="00BF4089" w:rsidRPr="00EE0964" w:rsidRDefault="009F6693" w:rsidP="00BF408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bookmarkStart w:id="6" w:name="InterfaceSketch"/>
      <w:r w:rsidRPr="00EE0964">
        <w:rPr>
          <w:b/>
          <w:sz w:val="24"/>
          <w:szCs w:val="24"/>
        </w:rPr>
        <w:t>Interface</w:t>
      </w:r>
      <w:r w:rsidR="00D668E0" w:rsidRPr="00EE0964">
        <w:rPr>
          <w:b/>
          <w:sz w:val="24"/>
          <w:szCs w:val="24"/>
        </w:rPr>
        <w:t xml:space="preserve"> Sketch</w:t>
      </w:r>
      <w:bookmarkEnd w:id="6"/>
      <w:r w:rsidR="00EE0964">
        <w:rPr>
          <w:noProof/>
          <w:lang w:eastAsia="en-CA"/>
        </w:rPr>
        <w:drawing>
          <wp:inline distT="0" distB="0" distL="0" distR="0" wp14:anchorId="256D425A" wp14:editId="6B972B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BF4089" w:rsidRPr="00BF4089" w:rsidRDefault="005738A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Menu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7" w:name="Scoring"/>
      <w:r w:rsidRPr="005C2F0F">
        <w:rPr>
          <w:b/>
          <w:sz w:val="24"/>
          <w:szCs w:val="24"/>
        </w:rPr>
        <w:t>Scoring</w:t>
      </w:r>
    </w:p>
    <w:bookmarkEnd w:id="7"/>
    <w:p w:rsidR="00686D09" w:rsidRPr="008C6B2D" w:rsidRDefault="000F2F68" w:rsidP="000F2F68">
      <w:pPr>
        <w:ind w:left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Credits(</w:t>
      </w:r>
      <w:proofErr w:type="gramEnd"/>
      <w:r>
        <w:rPr>
          <w:b/>
          <w:sz w:val="24"/>
          <w:szCs w:val="24"/>
        </w:rPr>
        <w:t>points)</w:t>
      </w: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F1D" w:rsidRDefault="00223F1D" w:rsidP="00C152DC">
      <w:pPr>
        <w:spacing w:after="0" w:line="240" w:lineRule="auto"/>
      </w:pPr>
      <w:r>
        <w:separator/>
      </w:r>
    </w:p>
  </w:endnote>
  <w:endnote w:type="continuationSeparator" w:id="0">
    <w:p w:rsidR="00223F1D" w:rsidRDefault="00223F1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9447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F2F68" w:rsidRPr="000F2F68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9447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F2F68" w:rsidRPr="000F2F68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F1D" w:rsidRDefault="00223F1D" w:rsidP="00C152DC">
      <w:pPr>
        <w:spacing w:after="0" w:line="240" w:lineRule="auto"/>
      </w:pPr>
      <w:r>
        <w:separator/>
      </w:r>
    </w:p>
  </w:footnote>
  <w:footnote w:type="continuationSeparator" w:id="0">
    <w:p w:rsidR="00223F1D" w:rsidRDefault="00223F1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F6F93">
                <w:rPr>
                  <w:b/>
                  <w:bCs/>
                  <w:caps/>
                  <w:sz w:val="24"/>
                  <w:szCs w:val="24"/>
                </w:rPr>
                <w:t>My Slot Machine Breakdown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6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F6F93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June 7, 2013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6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F6F93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June 7,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F6F93">
                <w:rPr>
                  <w:b/>
                  <w:bCs/>
                  <w:caps/>
                  <w:sz w:val="24"/>
                  <w:szCs w:val="24"/>
                </w:rPr>
                <w:t>My Slot Machine Breakdown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F2F68"/>
    <w:rsid w:val="000F6F93"/>
    <w:rsid w:val="00223F1D"/>
    <w:rsid w:val="00266D37"/>
    <w:rsid w:val="003E1D34"/>
    <w:rsid w:val="003E1D56"/>
    <w:rsid w:val="00420F46"/>
    <w:rsid w:val="005116D6"/>
    <w:rsid w:val="0052734F"/>
    <w:rsid w:val="005738A4"/>
    <w:rsid w:val="005C2F0F"/>
    <w:rsid w:val="00683926"/>
    <w:rsid w:val="00686D09"/>
    <w:rsid w:val="00691022"/>
    <w:rsid w:val="006F34A6"/>
    <w:rsid w:val="00744BAC"/>
    <w:rsid w:val="007D2A8E"/>
    <w:rsid w:val="008C6B2D"/>
    <w:rsid w:val="008E601F"/>
    <w:rsid w:val="008F3C94"/>
    <w:rsid w:val="00944731"/>
    <w:rsid w:val="00953C99"/>
    <w:rsid w:val="00996533"/>
    <w:rsid w:val="009A4D42"/>
    <w:rsid w:val="009F6693"/>
    <w:rsid w:val="00AA765B"/>
    <w:rsid w:val="00AD223E"/>
    <w:rsid w:val="00BF4089"/>
    <w:rsid w:val="00C06B21"/>
    <w:rsid w:val="00C152DC"/>
    <w:rsid w:val="00C52A73"/>
    <w:rsid w:val="00CE299C"/>
    <w:rsid w:val="00D668E0"/>
    <w:rsid w:val="00D82416"/>
    <w:rsid w:val="00EB6F93"/>
    <w:rsid w:val="00EE0964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6839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9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6839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9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2013-06-07T00:00:00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DB546E7-0C39-4947-96D2-26E7EABB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28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Slot Machine Breakdown</vt:lpstr>
    </vt:vector>
  </TitlesOfParts>
  <Company>RAWKHIGH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Slot Machine Breakdown</dc:title>
  <dc:subject>My Slot Machine</dc:subject>
  <dc:creator>Stephen McArthur</dc:creator>
  <cp:lastModifiedBy>Stephen McArthur</cp:lastModifiedBy>
  <cp:revision>3</cp:revision>
  <dcterms:created xsi:type="dcterms:W3CDTF">2013-06-08T03:23:00Z</dcterms:created>
  <dcterms:modified xsi:type="dcterms:W3CDTF">2013-06-08T03:50:00Z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